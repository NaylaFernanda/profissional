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5B7558B7">
        <w:rPr>
          <w:rFonts w:ascii="Poppins" w:hAnsi="Poppins" w:cs="Poppins"/>
        </w:rPr>
        <w:t xml:space="preserve">Roteiro de </w:t>
      </w:r>
      <w:r w:rsidR="00E227A8" w:rsidRPr="5B7558B7">
        <w:rPr>
          <w:rFonts w:ascii="Poppins" w:hAnsi="Poppins" w:cs="Poppins"/>
        </w:rPr>
        <w:t xml:space="preserve">Atividade </w:t>
      </w:r>
      <w:r w:rsidRPr="5B7558B7">
        <w:rPr>
          <w:rFonts w:ascii="Poppins" w:hAnsi="Poppins" w:cs="Poppins"/>
        </w:rPr>
        <w:t>Prática</w:t>
      </w:r>
    </w:p>
    <w:p w14:paraId="3859BC60" w14:textId="6619A2ED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proofErr w:type="spellStart"/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="00C3374E">
        <w:rPr>
          <w:rFonts w:ascii="Poppins" w:hAnsi="Poppins" w:cs="Poppins"/>
          <w:sz w:val="24"/>
          <w:szCs w:val="16"/>
          <w:u w:val="none"/>
        </w:rPr>
        <w:t>Thallys</w:t>
      </w:r>
      <w:proofErr w:type="spellEnd"/>
      <w:r w:rsidR="00C3374E">
        <w:rPr>
          <w:rFonts w:ascii="Poppins" w:hAnsi="Poppins" w:cs="Poppins"/>
          <w:sz w:val="24"/>
          <w:szCs w:val="16"/>
          <w:u w:val="none"/>
        </w:rPr>
        <w:t xml:space="preserve"> Ramon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</w:t>
      </w:r>
      <w:r w:rsidR="00C3374E">
        <w:rPr>
          <w:rFonts w:ascii="Poppins" w:hAnsi="Poppins" w:cs="Poppins"/>
          <w:sz w:val="24"/>
          <w:szCs w:val="16"/>
        </w:rPr>
        <w:t>2B</w:t>
      </w:r>
      <w:r w:rsidRPr="00E227A8">
        <w:rPr>
          <w:rFonts w:ascii="Poppins" w:hAnsi="Poppins" w:cs="Poppins"/>
          <w:sz w:val="24"/>
          <w:szCs w:val="16"/>
        </w:rPr>
        <w:t xml:space="preserve">   </w:t>
      </w:r>
      <w:r>
        <w:rPr>
          <w:rFonts w:ascii="Poppins" w:hAnsi="Poppins" w:cs="Poppins"/>
          <w:sz w:val="24"/>
          <w:szCs w:val="16"/>
        </w:rPr>
        <w:t xml:space="preserve">              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30BAEC84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094F5C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461C1F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33AA5831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094F5C">
        <w:rPr>
          <w:rFonts w:ascii="Poppins" w:hAnsi="Poppins" w:cs="Poppins"/>
          <w:noProof/>
        </w:rPr>
        <w:t>;</w:t>
      </w:r>
    </w:p>
    <w:p w14:paraId="539CB3D1" w14:textId="29061766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  <w:lang w:val="en-US"/>
        </w:rPr>
        <w:t>Caderno, canetas, lápis</w:t>
      </w:r>
      <w:r w:rsidR="00094F5C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3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2044FBF6" w14:textId="465FE21C" w:rsidR="00461C1F" w:rsidRPr="00C3374E" w:rsidRDefault="00E227A8" w:rsidP="00C3374E">
      <w:pPr>
        <w:rPr>
          <w:rFonts w:ascii="Poppins" w:hAnsi="Poppins" w:cs="Poppins"/>
          <w:b/>
          <w:noProof/>
          <w:sz w:val="32"/>
          <w:szCs w:val="32"/>
        </w:rPr>
      </w:pPr>
      <w:r w:rsidRPr="1B574077">
        <w:rPr>
          <w:rFonts w:ascii="Poppins" w:hAnsi="Poppins" w:cs="Poppins"/>
          <w:b/>
          <w:bCs/>
          <w:noProof/>
          <w:sz w:val="32"/>
          <w:szCs w:val="32"/>
        </w:rPr>
        <w:t>Procedimento Experimental</w:t>
      </w:r>
    </w:p>
    <w:p w14:paraId="0BF8AEBE" w14:textId="42151D64" w:rsidR="00C033E1" w:rsidRPr="00C033E1" w:rsidRDefault="00C033E1" w:rsidP="00C033E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>Uma empresa tem uma vaga de emprego que requer:</w:t>
      </w:r>
    </w:p>
    <w:p w14:paraId="5E54627F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Pelo menos 3 anos de experiência em Python E</w:t>
      </w:r>
    </w:p>
    <w:p w14:paraId="66539A2B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Pelo menos 2 anos de experiência em machine learning OU</w:t>
      </w:r>
    </w:p>
    <w:p w14:paraId="304E6360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00C033E1">
        <w:rPr>
          <w:rFonts w:ascii="Poppins" w:hAnsi="Poppins" w:cs="Poppins"/>
          <w:noProof/>
        </w:rPr>
        <w:t>Um diploma de mestrado em ciência da computação.</w:t>
      </w:r>
    </w:p>
    <w:p w14:paraId="6E2BA321" w14:textId="4069A506" w:rsidR="0082367E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>Escreva um programa que determine se um candidato é elegível para a vaga.</w:t>
      </w:r>
      <w:r>
        <w:br/>
      </w:r>
      <w:r w:rsidR="0082367E" w:rsidRPr="1B574077">
        <w:rPr>
          <w:rFonts w:ascii="Poppins" w:hAnsi="Poppins" w:cs="Poppins"/>
          <w:b/>
          <w:bCs/>
          <w:noProof/>
        </w:rPr>
        <w:t>Tempo estimado de resolução</w:t>
      </w:r>
      <w:r w:rsidR="0082367E" w:rsidRPr="000648A9">
        <w:rPr>
          <w:rFonts w:ascii="Poppins" w:hAnsi="Poppins" w:cs="Poppins"/>
          <w:b/>
          <w:bCs/>
          <w:noProof/>
        </w:rPr>
        <w:t>:</w:t>
      </w:r>
      <w:r w:rsidR="0082367E" w:rsidRPr="1B574077">
        <w:rPr>
          <w:rFonts w:ascii="Poppins" w:hAnsi="Poppins" w:cs="Poppins"/>
          <w:noProof/>
        </w:rPr>
        <w:t xml:space="preserve"> </w:t>
      </w:r>
      <w:r w:rsidR="00DC1242" w:rsidRPr="1B574077">
        <w:rPr>
          <w:rFonts w:ascii="Poppins" w:hAnsi="Poppins" w:cs="Poppins"/>
          <w:noProof/>
        </w:rPr>
        <w:t>15</w:t>
      </w:r>
      <w:r w:rsidR="0082367E" w:rsidRPr="1B574077">
        <w:rPr>
          <w:rFonts w:ascii="Poppins" w:hAnsi="Poppins" w:cs="Poppins"/>
          <w:noProof/>
        </w:rPr>
        <w:t xml:space="preserve"> minutos. </w:t>
      </w:r>
    </w:p>
    <w:p w14:paraId="117E27B2" w14:textId="62ACF49E" w:rsidR="00E227A8" w:rsidRPr="00E227A8" w:rsidRDefault="00490A5C" w:rsidP="00E04581">
      <w:pPr>
        <w:pStyle w:val="PargrafodaLista"/>
        <w:numPr>
          <w:ilvl w:val="0"/>
          <w:numId w:val="5"/>
        </w:numPr>
        <w:spacing w:line="360" w:lineRule="auto"/>
        <w:rPr>
          <w:rFonts w:ascii="Poppins" w:hAnsi="Poppins" w:cs="Poppins"/>
          <w:noProof/>
        </w:rPr>
      </w:pPr>
      <w:r w:rsidRPr="1B574077">
        <w:rPr>
          <w:rFonts w:ascii="Poppins" w:hAnsi="Poppins" w:cs="Poppins"/>
          <w:noProof/>
        </w:rPr>
        <w:t xml:space="preserve">Escreva o código que você desenvolveu para </w:t>
      </w:r>
      <w:r w:rsidR="00461C1F">
        <w:rPr>
          <w:rFonts w:ascii="Poppins" w:hAnsi="Poppins" w:cs="Poppins"/>
          <w:noProof/>
        </w:rPr>
        <w:t xml:space="preserve">a </w:t>
      </w:r>
      <w:r w:rsidRPr="1B574077">
        <w:rPr>
          <w:rFonts w:ascii="Poppins" w:hAnsi="Poppins" w:cs="Poppins"/>
          <w:noProof/>
        </w:rPr>
        <w:t>solução do</w:t>
      </w:r>
      <w:r w:rsidR="004C2387" w:rsidRPr="1B574077">
        <w:rPr>
          <w:rFonts w:ascii="Poppins" w:hAnsi="Poppins" w:cs="Poppins"/>
          <w:noProof/>
        </w:rPr>
        <w:t>s</w:t>
      </w:r>
      <w:r w:rsidRPr="1B574077">
        <w:rPr>
          <w:rFonts w:ascii="Poppins" w:hAnsi="Poppins" w:cs="Poppins"/>
          <w:noProof/>
        </w:rPr>
        <w:t xml:space="preserve"> exercício</w:t>
      </w:r>
      <w:r w:rsidR="004C2387" w:rsidRPr="1B574077">
        <w:rPr>
          <w:rFonts w:ascii="Poppins" w:hAnsi="Poppins" w:cs="Poppins"/>
          <w:noProof/>
        </w:rPr>
        <w:t xml:space="preserve">s </w:t>
      </w:r>
      <w:r w:rsidRPr="1B574077">
        <w:rPr>
          <w:rFonts w:ascii="Poppins" w:hAnsi="Poppins" w:cs="Poppins"/>
          <w:noProof/>
        </w:rPr>
        <w:t>proposto</w:t>
      </w:r>
      <w:r w:rsidR="004C2387" w:rsidRPr="1B574077">
        <w:rPr>
          <w:rFonts w:ascii="Poppins" w:hAnsi="Poppins" w:cs="Poppins"/>
          <w:noProof/>
        </w:rPr>
        <w:t>s</w:t>
      </w:r>
      <w:r w:rsidR="002A7435" w:rsidRPr="1B574077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094F5C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4F7F6ED4" w14:textId="77777777" w:rsidR="00C3374E" w:rsidRPr="00C3374E" w:rsidRDefault="00C3374E" w:rsidP="00C3374E">
            <w:pPr>
              <w:pStyle w:val="PargrafodaLista"/>
              <w:numPr>
                <w:ilvl w:val="0"/>
                <w:numId w:val="5"/>
              </w:num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proofErr w:type="spellStart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lastRenderedPageBreak/>
              <w:t>experiencia_python</w:t>
            </w:r>
            <w:proofErr w:type="spellEnd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Pr="00C3374E">
              <w:rPr>
                <w:rFonts w:ascii="Courier New" w:hAnsi="Courier New" w:cs="Courier New"/>
                <w:color w:val="2AACB8"/>
                <w:sz w:val="20"/>
                <w:szCs w:val="20"/>
              </w:rPr>
              <w:t>4</w:t>
            </w:r>
            <w:r w:rsidRPr="00C3374E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proofErr w:type="spellStart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experiencia_ml</w:t>
            </w:r>
            <w:proofErr w:type="spellEnd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Pr="00C3374E">
              <w:rPr>
                <w:rFonts w:ascii="Courier New" w:hAnsi="Courier New" w:cs="Courier New"/>
                <w:color w:val="2AACB8"/>
                <w:sz w:val="20"/>
                <w:szCs w:val="20"/>
              </w:rPr>
              <w:t>2</w:t>
            </w:r>
            <w:r w:rsidRPr="00C3374E">
              <w:rPr>
                <w:rFonts w:ascii="Courier New" w:hAnsi="Courier New" w:cs="Courier New"/>
                <w:color w:val="2AACB8"/>
                <w:sz w:val="20"/>
                <w:szCs w:val="20"/>
              </w:rPr>
              <w:br/>
            </w:r>
            <w:proofErr w:type="spellStart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diploma_mestrado</w:t>
            </w:r>
            <w:proofErr w:type="spellEnd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= </w:t>
            </w:r>
            <w:r w:rsidRPr="00C3374E">
              <w:rPr>
                <w:rFonts w:ascii="Courier New" w:hAnsi="Courier New" w:cs="Courier New"/>
                <w:color w:val="CF8E6D"/>
                <w:sz w:val="20"/>
                <w:szCs w:val="20"/>
              </w:rPr>
              <w:t>False</w:t>
            </w:r>
            <w:r w:rsidRPr="00C3374E">
              <w:rPr>
                <w:rFonts w:ascii="Courier New" w:hAnsi="Courier New" w:cs="Courier New"/>
                <w:color w:val="CF8E6D"/>
                <w:sz w:val="20"/>
                <w:szCs w:val="20"/>
              </w:rPr>
              <w:br/>
            </w:r>
            <w:proofErr w:type="spellStart"/>
            <w:r w:rsidRPr="00C3374E">
              <w:rPr>
                <w:rFonts w:ascii="Courier New" w:hAnsi="Courier New" w:cs="Courier New"/>
                <w:color w:val="CF8E6D"/>
                <w:sz w:val="20"/>
                <w:szCs w:val="20"/>
              </w:rPr>
              <w:t>if</w:t>
            </w:r>
            <w:proofErr w:type="spellEnd"/>
            <w:r w:rsidRPr="00C3374E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experiencia_python</w:t>
            </w:r>
            <w:proofErr w:type="spellEnd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&gt;= </w:t>
            </w:r>
            <w:r w:rsidRPr="00C3374E">
              <w:rPr>
                <w:rFonts w:ascii="Courier New" w:hAnsi="Courier New" w:cs="Courier New"/>
                <w:color w:val="2AACB8"/>
                <w:sz w:val="20"/>
                <w:szCs w:val="20"/>
              </w:rPr>
              <w:t xml:space="preserve">3 </w:t>
            </w:r>
            <w:proofErr w:type="spellStart"/>
            <w:r w:rsidRPr="00C3374E">
              <w:rPr>
                <w:rFonts w:ascii="Courier New" w:hAnsi="Courier New" w:cs="Courier New"/>
                <w:color w:val="CF8E6D"/>
                <w:sz w:val="20"/>
                <w:szCs w:val="20"/>
              </w:rPr>
              <w:t>and</w:t>
            </w:r>
            <w:proofErr w:type="spellEnd"/>
            <w:r w:rsidRPr="00C3374E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spellStart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experiencia_ml</w:t>
            </w:r>
            <w:proofErr w:type="spellEnd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 &gt;= </w:t>
            </w:r>
            <w:r w:rsidRPr="00C3374E">
              <w:rPr>
                <w:rFonts w:ascii="Courier New" w:hAnsi="Courier New" w:cs="Courier New"/>
                <w:color w:val="2AACB8"/>
                <w:sz w:val="20"/>
                <w:szCs w:val="20"/>
              </w:rPr>
              <w:t xml:space="preserve">2 </w:t>
            </w:r>
            <w:proofErr w:type="spellStart"/>
            <w:r w:rsidRPr="00C3374E">
              <w:rPr>
                <w:rFonts w:ascii="Courier New" w:hAnsi="Courier New" w:cs="Courier New"/>
                <w:color w:val="CF8E6D"/>
                <w:sz w:val="20"/>
                <w:szCs w:val="20"/>
              </w:rPr>
              <w:t>or</w:t>
            </w:r>
            <w:proofErr w:type="spellEnd"/>
            <w:r w:rsidRPr="00C3374E"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 </w:t>
            </w:r>
            <w:proofErr w:type="spellStart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diploma_mestrado</w:t>
            </w:r>
            <w:proofErr w:type="spellEnd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):</w:t>
            </w:r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proofErr w:type="gramStart"/>
            <w:r w:rsidRPr="00C3374E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proofErr w:type="gramEnd"/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>Voce</w:t>
            </w:r>
            <w:proofErr w:type="spellEnd"/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é </w:t>
            </w:r>
            <w:proofErr w:type="spellStart"/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>elegivel</w:t>
            </w:r>
            <w:proofErr w:type="spellEnd"/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para a vaga."</w:t>
            </w:r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proofErr w:type="spellStart"/>
            <w:r w:rsidRPr="00C3374E">
              <w:rPr>
                <w:rFonts w:ascii="Courier New" w:hAnsi="Courier New" w:cs="Courier New"/>
                <w:color w:val="CF8E6D"/>
                <w:sz w:val="20"/>
                <w:szCs w:val="20"/>
              </w:rPr>
              <w:t>else</w:t>
            </w:r>
            <w:proofErr w:type="spellEnd"/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:</w:t>
            </w:r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C3374E"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(</w:t>
            </w:r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>"</w:t>
            </w:r>
            <w:proofErr w:type="spellStart"/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>Voce</w:t>
            </w:r>
            <w:proofErr w:type="spellEnd"/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não é </w:t>
            </w:r>
            <w:proofErr w:type="spellStart"/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>elegivel</w:t>
            </w:r>
            <w:proofErr w:type="spellEnd"/>
            <w:r w:rsidRPr="00C3374E">
              <w:rPr>
                <w:rFonts w:ascii="Courier New" w:hAnsi="Courier New" w:cs="Courier New"/>
                <w:color w:val="6AAB73"/>
                <w:sz w:val="20"/>
                <w:szCs w:val="20"/>
              </w:rPr>
              <w:t xml:space="preserve"> para a vaga"</w:t>
            </w:r>
            <w:r w:rsidRPr="00C3374E"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</w:p>
          <w:p w14:paraId="0F1F6925" w14:textId="77777777" w:rsidR="00E227A8" w:rsidRDefault="00E227A8" w:rsidP="00C3374E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FD56F" w14:textId="77777777" w:rsidR="00182FFA" w:rsidRDefault="00182FFA">
      <w:r>
        <w:separator/>
      </w:r>
    </w:p>
  </w:endnote>
  <w:endnote w:type="continuationSeparator" w:id="0">
    <w:p w14:paraId="4BE5B3B2" w14:textId="77777777" w:rsidR="00182FFA" w:rsidRDefault="0018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22E37D" w14:textId="32B7AEE9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A55488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19079" w14:textId="77777777" w:rsidR="00A55488" w:rsidRDefault="00A5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141CB" w14:textId="77777777" w:rsidR="00182FFA" w:rsidRDefault="00182FFA">
      <w:r>
        <w:separator/>
      </w:r>
    </w:p>
  </w:footnote>
  <w:footnote w:type="continuationSeparator" w:id="0">
    <w:p w14:paraId="76D0BF5D" w14:textId="77777777" w:rsidR="00182FFA" w:rsidRDefault="0018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ECE90" w14:textId="77777777" w:rsidR="00A55488" w:rsidRDefault="00A554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158AB" w14:textId="77777777" w:rsidR="00A55488" w:rsidRDefault="00A55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0FE"/>
    <w:multiLevelType w:val="hybridMultilevel"/>
    <w:tmpl w:val="DF9E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728627">
    <w:abstractNumId w:val="1"/>
  </w:num>
  <w:num w:numId="2" w16cid:durableId="1115713199">
    <w:abstractNumId w:val="2"/>
  </w:num>
  <w:num w:numId="3" w16cid:durableId="451439524">
    <w:abstractNumId w:val="0"/>
  </w:num>
  <w:num w:numId="4" w16cid:durableId="598411386">
    <w:abstractNumId w:val="4"/>
  </w:num>
  <w:num w:numId="5" w16cid:durableId="14577988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648A9"/>
    <w:rsid w:val="00093C5A"/>
    <w:rsid w:val="00094F5C"/>
    <w:rsid w:val="000B4FA7"/>
    <w:rsid w:val="000C6619"/>
    <w:rsid w:val="000E5A69"/>
    <w:rsid w:val="000F7DE9"/>
    <w:rsid w:val="00124756"/>
    <w:rsid w:val="00144EFE"/>
    <w:rsid w:val="00160195"/>
    <w:rsid w:val="00182FFA"/>
    <w:rsid w:val="001A2D86"/>
    <w:rsid w:val="001B1EFF"/>
    <w:rsid w:val="001C335A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51E3"/>
    <w:rsid w:val="002E6314"/>
    <w:rsid w:val="003009B4"/>
    <w:rsid w:val="003C032E"/>
    <w:rsid w:val="003D71CA"/>
    <w:rsid w:val="00460192"/>
    <w:rsid w:val="00461C1F"/>
    <w:rsid w:val="00490A5C"/>
    <w:rsid w:val="00491C71"/>
    <w:rsid w:val="004C2387"/>
    <w:rsid w:val="0054587F"/>
    <w:rsid w:val="005517B2"/>
    <w:rsid w:val="005B67A6"/>
    <w:rsid w:val="005F74BB"/>
    <w:rsid w:val="0060776C"/>
    <w:rsid w:val="00650D9F"/>
    <w:rsid w:val="00676B29"/>
    <w:rsid w:val="006B3AE9"/>
    <w:rsid w:val="006D5634"/>
    <w:rsid w:val="006F146B"/>
    <w:rsid w:val="007671B4"/>
    <w:rsid w:val="00773A8C"/>
    <w:rsid w:val="007D444C"/>
    <w:rsid w:val="0082367E"/>
    <w:rsid w:val="00841D59"/>
    <w:rsid w:val="008925A9"/>
    <w:rsid w:val="008B4C24"/>
    <w:rsid w:val="008F775A"/>
    <w:rsid w:val="0092769D"/>
    <w:rsid w:val="009B33B6"/>
    <w:rsid w:val="00A407D6"/>
    <w:rsid w:val="00A55488"/>
    <w:rsid w:val="00A63B98"/>
    <w:rsid w:val="00AA60A0"/>
    <w:rsid w:val="00AD78A6"/>
    <w:rsid w:val="00B45591"/>
    <w:rsid w:val="00BA6A76"/>
    <w:rsid w:val="00C033E1"/>
    <w:rsid w:val="00C31A12"/>
    <w:rsid w:val="00C3374E"/>
    <w:rsid w:val="00C416ED"/>
    <w:rsid w:val="00C4723D"/>
    <w:rsid w:val="00C6070E"/>
    <w:rsid w:val="00C62CE1"/>
    <w:rsid w:val="00C631F9"/>
    <w:rsid w:val="00CA4523"/>
    <w:rsid w:val="00CD20F6"/>
    <w:rsid w:val="00D553AB"/>
    <w:rsid w:val="00D61A8F"/>
    <w:rsid w:val="00DA01B0"/>
    <w:rsid w:val="00DB1387"/>
    <w:rsid w:val="00DC1242"/>
    <w:rsid w:val="00DC3023"/>
    <w:rsid w:val="00DD5204"/>
    <w:rsid w:val="00DE0C0D"/>
    <w:rsid w:val="00E04581"/>
    <w:rsid w:val="00E10D86"/>
    <w:rsid w:val="00E12136"/>
    <w:rsid w:val="00E227A8"/>
    <w:rsid w:val="00E400A6"/>
    <w:rsid w:val="00E71901"/>
    <w:rsid w:val="00E73E76"/>
    <w:rsid w:val="00E77AF3"/>
    <w:rsid w:val="00EA3B37"/>
    <w:rsid w:val="00EE394F"/>
    <w:rsid w:val="00EF4AFE"/>
    <w:rsid w:val="00F472E5"/>
    <w:rsid w:val="00F51FEF"/>
    <w:rsid w:val="00FD7F1E"/>
    <w:rsid w:val="00FF3340"/>
    <w:rsid w:val="00FF401E"/>
    <w:rsid w:val="0D64AFDD"/>
    <w:rsid w:val="1B574077"/>
    <w:rsid w:val="5B75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94F5C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3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374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47ba5-5624-42b0-ae84-e522033cc78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97D8EB11F38408205385B317DF2BF" ma:contentTypeVersion="8" ma:contentTypeDescription="Crie um novo documento." ma:contentTypeScope="" ma:versionID="2cb25b859b2db92add6002be967984ae">
  <xsd:schema xmlns:xsd="http://www.w3.org/2001/XMLSchema" xmlns:xs="http://www.w3.org/2001/XMLSchema" xmlns:p="http://schemas.microsoft.com/office/2006/metadata/properties" xmlns:ns3="4bc47ba5-5624-42b0-ae84-e522033cc78e" targetNamespace="http://schemas.microsoft.com/office/2006/metadata/properties" ma:root="true" ma:fieldsID="ca9b163a46f2db2bd585202200d77f73" ns3:_="">
    <xsd:import namespace="4bc47ba5-5624-42b0-ae84-e522033cc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47ba5-5624-42b0-ae84-e522033cc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4bc47ba5-5624-42b0-ae84-e522033cc78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ECD57D1-1AA0-4F54-A37F-332322144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47ba5-5624-42b0-ae84-e522033cc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219</Words>
  <Characters>1186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NAYLA FERNANDA RIBEIRO SANTOS</cp:lastModifiedBy>
  <cp:revision>2</cp:revision>
  <cp:lastPrinted>2006-08-30T22:40:00Z</cp:lastPrinted>
  <dcterms:created xsi:type="dcterms:W3CDTF">2024-04-25T10:54:00Z</dcterms:created>
  <dcterms:modified xsi:type="dcterms:W3CDTF">2024-04-25T10:54:00Z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0x0101004BD97D8EB11F38408205385B317DF2BF</vt:lpwstr>
  </property>
  <property fmtid="{D5CDD505-2E9C-101B-9397-08002B2CF9AE}" pid="7" name="_ReviewingToolsShownOnce">
    <vt:lpwstr/>
  </property>
</Properties>
</file>