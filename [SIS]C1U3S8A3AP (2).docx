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B7558B7">
        <w:rPr>
          <w:rFonts w:ascii="Poppins" w:hAnsi="Poppins" w:cs="Poppins"/>
        </w:rPr>
        <w:t xml:space="preserve">Roteiro de </w:t>
      </w:r>
      <w:r w:rsidR="00E227A8" w:rsidRPr="5B7558B7">
        <w:rPr>
          <w:rFonts w:ascii="Poppins" w:hAnsi="Poppins" w:cs="Poppins"/>
        </w:rPr>
        <w:t xml:space="preserve">Atividade </w:t>
      </w:r>
      <w:r w:rsidRPr="5B7558B7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proofErr w:type="gramStart"/>
      <w:r w:rsidRPr="00E227A8">
        <w:rPr>
          <w:rFonts w:ascii="Poppins" w:hAnsi="Poppins" w:cs="Poppins"/>
          <w:sz w:val="24"/>
          <w:szCs w:val="16"/>
        </w:rPr>
        <w:t xml:space="preserve">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0BAEC84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094F5C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33AA5831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094F5C">
        <w:rPr>
          <w:rFonts w:ascii="Poppins" w:hAnsi="Poppins" w:cs="Poppins"/>
          <w:noProof/>
        </w:rPr>
        <w:t>;</w:t>
      </w:r>
    </w:p>
    <w:p w14:paraId="539CB3D1" w14:textId="29061766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  <w:lang w:val="en-US"/>
        </w:rPr>
        <w:t>Caderno, canetas, lápis</w:t>
      </w:r>
      <w:r w:rsidR="00094F5C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B574077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7C0AA271" w14:textId="77777777" w:rsidR="00C033E1" w:rsidRPr="00C033E1" w:rsidRDefault="00C033E1" w:rsidP="00C033E1">
      <w:pPr>
        <w:spacing w:line="360" w:lineRule="auto"/>
        <w:ind w:left="360"/>
        <w:rPr>
          <w:rFonts w:ascii="Poppins" w:hAnsi="Poppins" w:cs="Poppins"/>
          <w:noProof/>
        </w:rPr>
      </w:pPr>
    </w:p>
    <w:p w14:paraId="04FCE40F" w14:textId="1B6CBC9D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Uma universidade oferece bolsas de estudos para estudantes que:</w:t>
      </w:r>
    </w:p>
    <w:p w14:paraId="74C5CF2A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Têm um GPA (Grade Point Average) de 3.5 ou mais, OU</w:t>
      </w:r>
    </w:p>
    <w:p w14:paraId="63A9758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Estão no top 10% de sua turma, OU</w:t>
      </w:r>
    </w:p>
    <w:p w14:paraId="770F35ED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Realizaram trabalho voluntário por mais de 100 horas no último ano.</w:t>
      </w:r>
    </w:p>
    <w:p w14:paraId="6D2C3503" w14:textId="761AB3C4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Escreva um programa que determine se um estudante é elegível para uma bolsa de estudos.</w:t>
      </w:r>
    </w:p>
    <w:p w14:paraId="1851CFDA" w14:textId="082777D1" w:rsidR="006D5634" w:rsidRPr="00C033E1" w:rsidRDefault="006D5634" w:rsidP="00C033E1">
      <w:pPr>
        <w:pStyle w:val="PargrafodaLista"/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b/>
          <w:bCs/>
          <w:noProof/>
        </w:rPr>
        <w:t>Tempo estimado de resolução</w:t>
      </w:r>
      <w:r w:rsidRPr="000648A9">
        <w:rPr>
          <w:rFonts w:ascii="Poppins" w:hAnsi="Poppins" w:cs="Poppins"/>
          <w:b/>
          <w:bCs/>
          <w:noProof/>
        </w:rPr>
        <w:t>:</w:t>
      </w:r>
      <w:r w:rsidRPr="1B574077">
        <w:rPr>
          <w:rFonts w:ascii="Poppins" w:hAnsi="Poppins" w:cs="Poppins"/>
          <w:noProof/>
        </w:rPr>
        <w:t xml:space="preserve"> 20 minutos. </w:t>
      </w:r>
    </w:p>
    <w:p w14:paraId="7BDD6B0C" w14:textId="6C1BACE9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2D7465D8" w14:textId="3F399115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7629F773" w14:textId="1A92FB31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2044FBF6" w14:textId="77777777" w:rsidR="00461C1F" w:rsidRDefault="00461C1F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0BF8AEBE" w14:textId="42151D64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lastRenderedPageBreak/>
        <w:t>Uma empresa tem uma vaga de emprego que requer:</w:t>
      </w:r>
    </w:p>
    <w:p w14:paraId="5E54627F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3 anos de experiência em Python E</w:t>
      </w:r>
    </w:p>
    <w:p w14:paraId="66539A2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2 anos de experiência em machine learning OU</w:t>
      </w:r>
    </w:p>
    <w:p w14:paraId="304E6360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Um diploma de mestrado em ciência da computação.</w:t>
      </w:r>
    </w:p>
    <w:p w14:paraId="6E2BA321" w14:textId="4069A506" w:rsidR="0082367E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Escreva um programa que determine se um candidato é elegível para a vaga.</w:t>
      </w:r>
      <w:r>
        <w:br/>
      </w:r>
      <w:r w:rsidR="0082367E" w:rsidRPr="1B574077">
        <w:rPr>
          <w:rFonts w:ascii="Poppins" w:hAnsi="Poppins" w:cs="Poppins"/>
          <w:b/>
          <w:bCs/>
          <w:noProof/>
        </w:rPr>
        <w:t>Tempo estimado de resolução</w:t>
      </w:r>
      <w:r w:rsidR="0082367E" w:rsidRPr="000648A9">
        <w:rPr>
          <w:rFonts w:ascii="Poppins" w:hAnsi="Poppins" w:cs="Poppins"/>
          <w:b/>
          <w:bCs/>
          <w:noProof/>
        </w:rPr>
        <w:t>:</w:t>
      </w:r>
      <w:r w:rsidR="0082367E" w:rsidRPr="1B574077">
        <w:rPr>
          <w:rFonts w:ascii="Poppins" w:hAnsi="Poppins" w:cs="Poppins"/>
          <w:noProof/>
        </w:rPr>
        <w:t xml:space="preserve"> </w:t>
      </w:r>
      <w:r w:rsidR="00DC1242" w:rsidRPr="1B574077">
        <w:rPr>
          <w:rFonts w:ascii="Poppins" w:hAnsi="Poppins" w:cs="Poppins"/>
          <w:noProof/>
        </w:rPr>
        <w:t>15</w:t>
      </w:r>
      <w:r w:rsidR="0082367E" w:rsidRPr="1B574077">
        <w:rPr>
          <w:rFonts w:ascii="Poppins" w:hAnsi="Poppins" w:cs="Poppins"/>
          <w:noProof/>
        </w:rPr>
        <w:t xml:space="preserve"> minutos. </w:t>
      </w:r>
    </w:p>
    <w:p w14:paraId="117E27B2" w14:textId="62ACF49E" w:rsidR="00E227A8" w:rsidRPr="00E227A8" w:rsidRDefault="00490A5C" w:rsidP="00E0458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 xml:space="preserve">Escreva o código que você desenvolveu para </w:t>
      </w:r>
      <w:r w:rsidR="00461C1F">
        <w:rPr>
          <w:rFonts w:ascii="Poppins" w:hAnsi="Poppins" w:cs="Poppins"/>
          <w:noProof/>
        </w:rPr>
        <w:t xml:space="preserve">a </w:t>
      </w:r>
      <w:r w:rsidRPr="1B574077">
        <w:rPr>
          <w:rFonts w:ascii="Poppins" w:hAnsi="Poppins" w:cs="Poppins"/>
          <w:noProof/>
        </w:rPr>
        <w:t>solução do</w:t>
      </w:r>
      <w:r w:rsidR="004C2387" w:rsidRPr="1B574077">
        <w:rPr>
          <w:rFonts w:ascii="Poppins" w:hAnsi="Poppins" w:cs="Poppins"/>
          <w:noProof/>
        </w:rPr>
        <w:t>s</w:t>
      </w:r>
      <w:r w:rsidRPr="1B574077">
        <w:rPr>
          <w:rFonts w:ascii="Poppins" w:hAnsi="Poppins" w:cs="Poppins"/>
          <w:noProof/>
        </w:rPr>
        <w:t xml:space="preserve"> exercício</w:t>
      </w:r>
      <w:r w:rsidR="004C2387" w:rsidRPr="1B574077">
        <w:rPr>
          <w:rFonts w:ascii="Poppins" w:hAnsi="Poppins" w:cs="Poppins"/>
          <w:noProof/>
        </w:rPr>
        <w:t xml:space="preserve">s </w:t>
      </w:r>
      <w:r w:rsidRPr="1B574077">
        <w:rPr>
          <w:rFonts w:ascii="Poppins" w:hAnsi="Poppins" w:cs="Poppins"/>
          <w:noProof/>
        </w:rPr>
        <w:t>proposto</w:t>
      </w:r>
      <w:r w:rsidR="004C2387" w:rsidRPr="1B574077">
        <w:rPr>
          <w:rFonts w:ascii="Poppins" w:hAnsi="Poppins" w:cs="Poppins"/>
          <w:noProof/>
        </w:rPr>
        <w:t>s</w:t>
      </w:r>
      <w:r w:rsidR="002A7435" w:rsidRPr="1B57407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094F5C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D56F" w14:textId="77777777" w:rsidR="00182FFA" w:rsidRDefault="00182FFA">
      <w:r>
        <w:separator/>
      </w:r>
    </w:p>
  </w:endnote>
  <w:endnote w:type="continuationSeparator" w:id="0">
    <w:p w14:paraId="4BE5B3B2" w14:textId="77777777" w:rsidR="00182FFA" w:rsidRDefault="001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41CB" w14:textId="77777777" w:rsidR="00182FFA" w:rsidRDefault="00182FFA">
      <w:r>
        <w:separator/>
      </w:r>
    </w:p>
  </w:footnote>
  <w:footnote w:type="continuationSeparator" w:id="0">
    <w:p w14:paraId="76D0BF5D" w14:textId="77777777" w:rsidR="00182FFA" w:rsidRDefault="0018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4"/>
  </w:num>
  <w:num w:numId="5" w16cid:durableId="1457798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648A9"/>
    <w:rsid w:val="00093C5A"/>
    <w:rsid w:val="00094F5C"/>
    <w:rsid w:val="000B4FA7"/>
    <w:rsid w:val="000C6619"/>
    <w:rsid w:val="000E5A69"/>
    <w:rsid w:val="000F7DE9"/>
    <w:rsid w:val="00124756"/>
    <w:rsid w:val="00144EFE"/>
    <w:rsid w:val="00160195"/>
    <w:rsid w:val="00182FFA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60192"/>
    <w:rsid w:val="00461C1F"/>
    <w:rsid w:val="00490A5C"/>
    <w:rsid w:val="00491C71"/>
    <w:rsid w:val="004C2387"/>
    <w:rsid w:val="0054587F"/>
    <w:rsid w:val="005517B2"/>
    <w:rsid w:val="005B67A6"/>
    <w:rsid w:val="005F74BB"/>
    <w:rsid w:val="0060776C"/>
    <w:rsid w:val="00676B29"/>
    <w:rsid w:val="006B3AE9"/>
    <w:rsid w:val="006D5634"/>
    <w:rsid w:val="006F146B"/>
    <w:rsid w:val="007671B4"/>
    <w:rsid w:val="00773A8C"/>
    <w:rsid w:val="007D444C"/>
    <w:rsid w:val="0082367E"/>
    <w:rsid w:val="00841D59"/>
    <w:rsid w:val="008925A9"/>
    <w:rsid w:val="008B4C24"/>
    <w:rsid w:val="008F775A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A01B0"/>
    <w:rsid w:val="00DB1387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E394F"/>
    <w:rsid w:val="00EF4AFE"/>
    <w:rsid w:val="00F472E5"/>
    <w:rsid w:val="00F51FEF"/>
    <w:rsid w:val="00FD7F1E"/>
    <w:rsid w:val="00FF3340"/>
    <w:rsid w:val="00FF401E"/>
    <w:rsid w:val="0D64AFDD"/>
    <w:rsid w:val="1B574077"/>
    <w:rsid w:val="5B7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94F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01605E3CBED429A6285F3FE79576B" ma:contentTypeVersion="6" ma:contentTypeDescription="Create a new document." ma:contentTypeScope="" ma:versionID="bdfb5f38663cda096c9777f868309c5b">
  <xsd:schema xmlns:xsd="http://www.w3.org/2001/XMLSchema" xmlns:xs="http://www.w3.org/2001/XMLSchema" xmlns:p="http://schemas.microsoft.com/office/2006/metadata/properties" xmlns:ns2="04f46f7f-f630-4d81-9013-f56c134c4ce4" xmlns:ns3="577a13c6-d373-4ae8-8cb1-4c5d8d0c7ef2" targetNamespace="http://schemas.microsoft.com/office/2006/metadata/properties" ma:root="true" ma:fieldsID="29fa2994ea8a462d808f5604d416f6f5" ns2:_="" ns3:_="">
    <xsd:import namespace="04f46f7f-f630-4d81-9013-f56c134c4ce4"/>
    <xsd:import namespace="577a13c6-d373-4ae8-8cb1-4c5d8d0c7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46f7f-f630-4d81-9013-f56c134c4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13c6-d373-4ae8-8cb1-4c5d8d0c7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46F87-E440-4EF3-A0C8-E0024EDCC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46f7f-f630-4d81-9013-f56c134c4ce4"/>
    <ds:schemaRef ds:uri="577a13c6-d373-4ae8-8cb1-4c5d8d0c7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25</cp:revision>
  <cp:lastPrinted>2006-08-30T22:40:00Z</cp:lastPrinted>
  <dcterms:created xsi:type="dcterms:W3CDTF">2023-07-22T17:54:00Z</dcterms:created>
  <dcterms:modified xsi:type="dcterms:W3CDTF">2024-02-27T18:24:00Z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0x01010094901605E3CBED429A6285F3FE79576B</vt:lpwstr>
  </property>
  <property fmtid="{D5CDD505-2E9C-101B-9397-08002B2CF9AE}" pid="7" name="_ReviewingToolsShownOnce">
    <vt:lpwstr/>
  </property>
</Properties>
</file>